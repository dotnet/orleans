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56" w:rsidRPr="003F2356" w:rsidRDefault="003F2356" w:rsidP="00747C36">
      <w:pPr>
        <w:pStyle w:val="Heading1"/>
      </w:pPr>
      <w:r>
        <w:t>How to run this Sample in Visual Studio w/ Azure Simulator</w:t>
      </w:r>
    </w:p>
    <w:p w:rsidR="002E357C" w:rsidRDefault="002E357C" w:rsidP="003F2356">
      <w:pPr>
        <w:pStyle w:val="Heading2"/>
      </w:pPr>
    </w:p>
    <w:p w:rsidR="003412BF" w:rsidRDefault="002E357C" w:rsidP="003F2356">
      <w:pPr>
        <w:pStyle w:val="Heading2"/>
      </w:pPr>
      <w:r>
        <w:t>Before Compiling: Install the needed Orleans packages</w:t>
      </w:r>
    </w:p>
    <w:p w:rsidR="00E576F5" w:rsidRDefault="00E576F5" w:rsidP="00E576F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576F5" w:rsidRDefault="00F22F58" w:rsidP="00E576F5">
      <w:pPr>
        <w:pStyle w:val="ListParagraph"/>
        <w:numPr>
          <w:ilvl w:val="0"/>
          <w:numId w:val="1"/>
        </w:numPr>
      </w:pPr>
      <w:r>
        <w:t>Open</w:t>
      </w:r>
      <w:r w:rsidR="002E357C">
        <w:t xml:space="preserve"> Visual Studio</w:t>
      </w:r>
      <w:r>
        <w:t xml:space="preserve"> in Administrator mode (admin mode appears to be required in later steps)</w:t>
      </w:r>
    </w:p>
    <w:p w:rsidR="00F22F58" w:rsidRDefault="00F22F58" w:rsidP="00E576F5">
      <w:pPr>
        <w:pStyle w:val="ListParagraph"/>
        <w:numPr>
          <w:ilvl w:val="0"/>
          <w:numId w:val="1"/>
        </w:numPr>
      </w:pPr>
      <w:r>
        <w:t>Open QueuedGrainSample.sln</w:t>
      </w:r>
    </w:p>
    <w:p w:rsidR="00E576F5" w:rsidRDefault="002E357C" w:rsidP="00E576F5">
      <w:pPr>
        <w:pStyle w:val="ListParagraph"/>
        <w:numPr>
          <w:ilvl w:val="0"/>
          <w:numId w:val="1"/>
        </w:numPr>
      </w:pPr>
      <w:r>
        <w:t xml:space="preserve">In Visual Studio, </w:t>
      </w:r>
      <w:r w:rsidR="00E576F5">
        <w:t xml:space="preserve">Right-Click Solution, choose “Manage </w:t>
      </w:r>
      <w:proofErr w:type="spellStart"/>
      <w:r w:rsidR="00E576F5">
        <w:t>NuGet</w:t>
      </w:r>
      <w:proofErr w:type="spellEnd"/>
      <w:r w:rsidR="00E576F5">
        <w:t xml:space="preserve"> Packages for Solution…”</w:t>
      </w:r>
    </w:p>
    <w:p w:rsidR="00E576F5" w:rsidRDefault="00E576F5" w:rsidP="00E576F5">
      <w:pPr>
        <w:pStyle w:val="ListParagraph"/>
        <w:numPr>
          <w:ilvl w:val="0"/>
          <w:numId w:val="1"/>
        </w:numPr>
      </w:pPr>
      <w:r>
        <w:t>If yellow bar at top says that you are missing packages, you have to restore packages</w:t>
      </w:r>
      <w:r w:rsidR="003F6037">
        <w:t>. If this bar does not appear, you already have the Orleans packages installed and you can skip this step.</w:t>
      </w:r>
    </w:p>
    <w:p w:rsidR="00E576F5" w:rsidRDefault="00E576F5" w:rsidP="00E576F5">
      <w:pPr>
        <w:pStyle w:val="ListParagraph"/>
        <w:numPr>
          <w:ilvl w:val="1"/>
          <w:numId w:val="1"/>
        </w:numPr>
      </w:pPr>
      <w:r>
        <w:t xml:space="preserve">Make sure that the package paths will pick up </w:t>
      </w:r>
      <w:r w:rsidR="00747C36">
        <w:t>Orleans packages in the right place. If you are using online published packages, chances are your settings are already finding them. If you are using locally built packages, however:</w:t>
      </w:r>
    </w:p>
    <w:p w:rsidR="00747C36" w:rsidRDefault="00747C36" w:rsidP="00747C36">
      <w:pPr>
        <w:pStyle w:val="ListParagraph"/>
        <w:numPr>
          <w:ilvl w:val="2"/>
          <w:numId w:val="1"/>
        </w:numPr>
      </w:pPr>
      <w:r>
        <w:t>Make sure you have built the Orleans packages. You can do this in (</w:t>
      </w:r>
      <w:proofErr w:type="spellStart"/>
      <w:r>
        <w:t>rootfolder</w:t>
      </w:r>
      <w:proofErr w:type="spellEnd"/>
      <w:r>
        <w:t>) or in (</w:t>
      </w:r>
      <w:proofErr w:type="spellStart"/>
      <w:r>
        <w:t>rootfolder</w:t>
      </w:r>
      <w:proofErr w:type="spellEnd"/>
      <w:r>
        <w:t>)/</w:t>
      </w:r>
      <w:proofErr w:type="spellStart"/>
      <w:r>
        <w:t>src</w:t>
      </w:r>
      <w:proofErr w:type="spellEnd"/>
      <w:r>
        <w:t xml:space="preserve"> by typing “build” in a console. This creates </w:t>
      </w:r>
      <w:proofErr w:type="spellStart"/>
      <w:r>
        <w:t>NuGet</w:t>
      </w:r>
      <w:proofErr w:type="spellEnd"/>
      <w:r>
        <w:t xml:space="preserve"> packages in the folder </w:t>
      </w:r>
      <w:r w:rsidRPr="002E357C">
        <w:t>(</w:t>
      </w:r>
      <w:proofErr w:type="spellStart"/>
      <w:r w:rsidRPr="002E357C">
        <w:t>rootfolder</w:t>
      </w:r>
      <w:proofErr w:type="spellEnd"/>
      <w:r w:rsidRPr="002E357C">
        <w:t>)/Binaries/</w:t>
      </w:r>
      <w:proofErr w:type="spellStart"/>
      <w:r w:rsidRPr="002E357C">
        <w:t>Nuge</w:t>
      </w:r>
      <w:r>
        <w:t>t.Packages</w:t>
      </w:r>
      <w:proofErr w:type="spellEnd"/>
      <w:r>
        <w:t>.</w:t>
      </w:r>
    </w:p>
    <w:p w:rsidR="00E576F5" w:rsidRPr="002E357C" w:rsidRDefault="00747C36" w:rsidP="00E576F5">
      <w:pPr>
        <w:pStyle w:val="ListParagraph"/>
        <w:numPr>
          <w:ilvl w:val="2"/>
          <w:numId w:val="1"/>
        </w:numPr>
      </w:pPr>
      <w:r>
        <w:t xml:space="preserve">While you are in the “Manage </w:t>
      </w:r>
      <w:proofErr w:type="spellStart"/>
      <w:r>
        <w:t>NuGet</w:t>
      </w:r>
      <w:proofErr w:type="spellEnd"/>
      <w:r>
        <w:t xml:space="preserve"> Packages for Solution…” </w:t>
      </w:r>
      <w:proofErr w:type="gramStart"/>
      <w:r>
        <w:t>dialog,  make</w:t>
      </w:r>
      <w:proofErr w:type="gramEnd"/>
      <w:r w:rsidR="00E576F5">
        <w:t xml:space="preserve"> sure you have an entry on the left, under online, saying “Local Orleans Build” (or whatever you named it</w:t>
      </w:r>
      <w:r w:rsidR="002E357C">
        <w:t xml:space="preserve"> when you created it</w:t>
      </w:r>
      <w:r w:rsidR="00E576F5">
        <w:t xml:space="preserve">). If you don’t have </w:t>
      </w:r>
      <w:r w:rsidR="002E357C">
        <w:t>such an</w:t>
      </w:r>
      <w:r w:rsidR="00E576F5">
        <w:t xml:space="preserve"> entry, hit Settings , and create </w:t>
      </w:r>
      <w:r w:rsidR="002E357C">
        <w:t>it</w:t>
      </w:r>
      <w:r w:rsidR="00E576F5">
        <w:t xml:space="preserve"> by hitting the + button and then editing the entry to give it a name (such as “Local Orleans Build”) and point it to the directory </w:t>
      </w:r>
      <w:r>
        <w:t xml:space="preserve"> </w:t>
      </w:r>
      <w:r w:rsidR="00E576F5" w:rsidRPr="002E357C">
        <w:t>(</w:t>
      </w:r>
      <w:proofErr w:type="spellStart"/>
      <w:r w:rsidR="00E576F5" w:rsidRPr="002E357C">
        <w:t>rootfolder</w:t>
      </w:r>
      <w:proofErr w:type="spellEnd"/>
      <w:r w:rsidR="00E576F5" w:rsidRPr="002E357C">
        <w:t>)/Binaries/</w:t>
      </w:r>
      <w:proofErr w:type="spellStart"/>
      <w:r w:rsidR="00E576F5" w:rsidRPr="002E357C">
        <w:t>Nuget.Packages</w:t>
      </w:r>
      <w:proofErr w:type="spellEnd"/>
      <w:r w:rsidR="00E576F5" w:rsidRPr="002E357C">
        <w:t xml:space="preserve"> </w:t>
      </w:r>
    </w:p>
    <w:p w:rsidR="003F6037" w:rsidRDefault="00E576F5" w:rsidP="00E576F5">
      <w:pPr>
        <w:pStyle w:val="ListParagraph"/>
        <w:numPr>
          <w:ilvl w:val="1"/>
          <w:numId w:val="1"/>
        </w:numPr>
      </w:pPr>
      <w:r>
        <w:t xml:space="preserve">Hit the button </w:t>
      </w:r>
      <w:r w:rsidR="002E357C">
        <w:t xml:space="preserve">in the yellow bar </w:t>
      </w:r>
      <w:r>
        <w:t>to restore packages</w:t>
      </w:r>
      <w:r w:rsidR="003F2356">
        <w:t>. This installs the required Orleans</w:t>
      </w:r>
      <w:r w:rsidR="002E357C">
        <w:t xml:space="preserve"> packages into your solution, putting them into</w:t>
      </w:r>
      <w:r w:rsidR="003F2356">
        <w:t xml:space="preserve"> (</w:t>
      </w:r>
      <w:proofErr w:type="spellStart"/>
      <w:r w:rsidR="003F2356">
        <w:t>rootfolder</w:t>
      </w:r>
      <w:proofErr w:type="spellEnd"/>
      <w:r w:rsidR="003F2356">
        <w:t>)/</w:t>
      </w:r>
      <w:r w:rsidR="00795795">
        <w:t>Samples</w:t>
      </w:r>
      <w:r w:rsidR="003F2356">
        <w:t>/packages/</w:t>
      </w:r>
    </w:p>
    <w:p w:rsidR="002E357C" w:rsidRDefault="003F6037" w:rsidP="00747C36">
      <w:pPr>
        <w:ind w:left="720"/>
      </w:pPr>
      <w:r>
        <w:t>Note:</w:t>
      </w:r>
      <w:r w:rsidR="003F2356">
        <w:t xml:space="preserve"> </w:t>
      </w:r>
      <w:r w:rsidR="003F2356" w:rsidRPr="003F6037">
        <w:rPr>
          <w:i/>
        </w:rPr>
        <w:t>If you need to reinstall packages</w:t>
      </w:r>
      <w:r w:rsidR="003F2356">
        <w:t xml:space="preserve"> (for example, after making changes to the Orleans runtime and rebuilding the packages), just manually delete all Orleans packages from (</w:t>
      </w:r>
      <w:proofErr w:type="spellStart"/>
      <w:r w:rsidR="003F2356">
        <w:t>rootfolder</w:t>
      </w:r>
      <w:proofErr w:type="spellEnd"/>
      <w:r w:rsidR="003F2356">
        <w:t>)/</w:t>
      </w:r>
      <w:r w:rsidR="00795795" w:rsidRPr="00795795">
        <w:t xml:space="preserve"> </w:t>
      </w:r>
      <w:r w:rsidR="00795795">
        <w:t>Samples/</w:t>
      </w:r>
      <w:bookmarkStart w:id="0" w:name="_GoBack"/>
      <w:bookmarkEnd w:id="0"/>
      <w:r w:rsidR="003F2356">
        <w:t>packages/ and go back to step 3.</w:t>
      </w:r>
    </w:p>
    <w:p w:rsidR="002E357C" w:rsidRDefault="002E357C" w:rsidP="003F6037">
      <w:pPr>
        <w:ind w:left="720"/>
      </w:pPr>
    </w:p>
    <w:p w:rsidR="00E576F5" w:rsidRDefault="00A722D9" w:rsidP="002E357C">
      <w:pPr>
        <w:pStyle w:val="ListParagraph"/>
        <w:ind w:left="0"/>
      </w:pPr>
      <w:r>
        <w:t>You can then compile as usual, build solution.</w:t>
      </w:r>
    </w:p>
    <w:p w:rsidR="00E576F5" w:rsidRDefault="00E576F5" w:rsidP="00E576F5"/>
    <w:p w:rsidR="00E576F5" w:rsidRDefault="00A722D9" w:rsidP="003F2356">
      <w:pPr>
        <w:pStyle w:val="Heading2"/>
      </w:pPr>
      <w:r>
        <w:t xml:space="preserve">Before Running: </w:t>
      </w:r>
      <w:r w:rsidR="003F2356">
        <w:t>Configure the Azure Simulator</w:t>
      </w:r>
    </w:p>
    <w:p w:rsidR="00E576F5" w:rsidRDefault="00E576F5" w:rsidP="00E576F5"/>
    <w:p w:rsidR="002E357C" w:rsidRDefault="003F2356" w:rsidP="00E576F5">
      <w:r>
        <w:t>Right-click Deployment1, choose “Properties”, then go to the “Web” settings and make sure to choose Express settings as shown below</w:t>
      </w:r>
    </w:p>
    <w:p w:rsidR="00E576F5" w:rsidRDefault="00C64A35" w:rsidP="00E576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261C2" wp14:editId="406D26C5">
                <wp:simplePos x="0" y="0"/>
                <wp:positionH relativeFrom="column">
                  <wp:posOffset>899298</wp:posOffset>
                </wp:positionH>
                <wp:positionV relativeFrom="paragraph">
                  <wp:posOffset>1795891</wp:posOffset>
                </wp:positionV>
                <wp:extent cx="310101" cy="326003"/>
                <wp:effectExtent l="38100" t="38100" r="52070" b="361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32600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D4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0.8pt;margin-top:141.4pt;width:24.4pt;height:25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" strokecolor="yellow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53580" wp14:editId="4992327C">
                <wp:simplePos x="0" y="0"/>
                <wp:positionH relativeFrom="column">
                  <wp:posOffset>850789</wp:posOffset>
                </wp:positionH>
                <wp:positionV relativeFrom="paragraph">
                  <wp:posOffset>848554</wp:posOffset>
                </wp:positionV>
                <wp:extent cx="310101" cy="326003"/>
                <wp:effectExtent l="38100" t="38100" r="52070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32600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61C43" id="Straight Arrow Connector 6" o:spid="_x0000_s1026" type="#_x0000_t32" style="position:absolute;margin-left:67pt;margin-top:66.8pt;width:24.4pt;height:25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" strokecolor="yellow" strokeweight="6pt">
                <v:stroke endarrow="block" joinstyle="miter"/>
              </v:shape>
            </w:pict>
          </mc:Fallback>
        </mc:AlternateContent>
      </w:r>
      <w:r w:rsidR="00E576F5">
        <w:rPr>
          <w:noProof/>
        </w:rPr>
        <w:drawing>
          <wp:inline distT="0" distB="0" distL="0" distR="0" wp14:anchorId="669E1954" wp14:editId="5A3E8EB8">
            <wp:extent cx="4483300" cy="22820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22" r="24542" b="68517"/>
                    <a:stretch/>
                  </pic:blipFill>
                  <pic:spPr bwMode="auto">
                    <a:xfrm>
                      <a:off x="0" y="0"/>
                      <a:ext cx="4484890" cy="228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356" w:rsidRDefault="003F2356" w:rsidP="00E576F5"/>
    <w:p w:rsidR="003F2356" w:rsidRDefault="003F2356" w:rsidP="00E576F5"/>
    <w:p w:rsidR="00E576F5" w:rsidRDefault="007D4435" w:rsidP="00E576F5">
      <w:pPr>
        <w:pStyle w:val="Heading1"/>
      </w:pPr>
      <w:r>
        <w:t>To run a single d</w:t>
      </w:r>
      <w:r w:rsidR="003F2356">
        <w:t>eployment</w:t>
      </w:r>
    </w:p>
    <w:p w:rsidR="00E576F5" w:rsidRPr="00E576F5" w:rsidRDefault="00E576F5" w:rsidP="00E576F5"/>
    <w:p w:rsidR="00E576F5" w:rsidRDefault="00E576F5" w:rsidP="00E576F5">
      <w:pPr>
        <w:pStyle w:val="ListParagraph"/>
        <w:numPr>
          <w:ilvl w:val="0"/>
          <w:numId w:val="2"/>
        </w:numPr>
      </w:pPr>
      <w:r>
        <w:t>Right-click “Deployment1” and choose “set as Start-Up project”</w:t>
      </w:r>
    </w:p>
    <w:p w:rsidR="00E576F5" w:rsidRDefault="003F2356" w:rsidP="00E576F5">
      <w:pPr>
        <w:pStyle w:val="ListParagraph"/>
        <w:numPr>
          <w:ilvl w:val="0"/>
          <w:numId w:val="2"/>
        </w:numPr>
      </w:pPr>
      <w:r>
        <w:t xml:space="preserve">Hit </w:t>
      </w:r>
      <w:r w:rsidR="00C64A35">
        <w:t xml:space="preserve">the Start button or </w:t>
      </w:r>
      <w:r>
        <w:t>F5</w:t>
      </w:r>
    </w:p>
    <w:p w:rsidR="003F2356" w:rsidRDefault="003F2356" w:rsidP="003F2356"/>
    <w:p w:rsidR="003F2356" w:rsidRDefault="007D4435" w:rsidP="003F2356">
      <w:pPr>
        <w:pStyle w:val="Heading1"/>
      </w:pPr>
      <w:r>
        <w:t>To r</w:t>
      </w:r>
      <w:r w:rsidR="003F2356">
        <w:t xml:space="preserve">un </w:t>
      </w:r>
      <w:r w:rsidR="00C64A35">
        <w:t xml:space="preserve">all </w:t>
      </w:r>
      <w:r>
        <w:t>3 d</w:t>
      </w:r>
      <w:r w:rsidR="003F2356">
        <w:t>eployments</w:t>
      </w:r>
    </w:p>
    <w:p w:rsidR="003F2356" w:rsidRDefault="003F2356" w:rsidP="003F2356"/>
    <w:p w:rsidR="00F22F58" w:rsidRDefault="00F22F58" w:rsidP="00F22F58">
      <w:pPr>
        <w:pStyle w:val="ListParagraph"/>
        <w:numPr>
          <w:ilvl w:val="0"/>
          <w:numId w:val="3"/>
        </w:numPr>
      </w:pPr>
      <w:r>
        <w:t xml:space="preserve">Important: </w:t>
      </w:r>
      <w:r w:rsidRPr="00F22F58">
        <w:rPr>
          <w:b/>
        </w:rPr>
        <w:t>Make sure you have started Visual Studio in Administrator Mode</w:t>
      </w:r>
      <w:r>
        <w:t>. For some reason, emulation of multiple websites does not work otherwise. If you have started the emulator in non-admin mode, it is possible you need to shut it down before restarting it in admin mode.</w:t>
      </w:r>
    </w:p>
    <w:p w:rsidR="003F2356" w:rsidRDefault="003F2356" w:rsidP="003F2356">
      <w:pPr>
        <w:pStyle w:val="ListParagraph"/>
        <w:numPr>
          <w:ilvl w:val="0"/>
          <w:numId w:val="3"/>
        </w:numPr>
      </w:pPr>
      <w:r>
        <w:t>Right-click Solution and choose “Set Start-Up Projects…”</w:t>
      </w:r>
    </w:p>
    <w:p w:rsidR="003F2356" w:rsidRDefault="003F2356" w:rsidP="003F2356">
      <w:pPr>
        <w:pStyle w:val="ListParagraph"/>
        <w:numPr>
          <w:ilvl w:val="0"/>
          <w:numId w:val="3"/>
        </w:numPr>
      </w:pPr>
      <w:r>
        <w:t>Choose multiple startup projects as shown below</w:t>
      </w:r>
    </w:p>
    <w:p w:rsidR="003F2356" w:rsidRDefault="003F2356" w:rsidP="003F235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4102873</wp:posOffset>
                </wp:positionH>
                <wp:positionV relativeFrom="paragraph">
                  <wp:posOffset>1505364</wp:posOffset>
                </wp:positionV>
                <wp:extent cx="715617" cy="516007"/>
                <wp:effectExtent l="38100" t="38100" r="46990" b="368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516007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BC28C" id="Oval 4" o:spid="_x0000_s1026" style="position:absolute;margin-left:323.05pt;margin-top:118.55pt;width:56.35pt;height:4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" filled="f" strokecolor="yellow" strokeweight="6pt">
                <v:stroke joinstyle="miter"/>
              </v:oval>
            </w:pict>
          </mc:Fallback>
        </mc:AlternateContent>
      </w:r>
      <w:r w:rsidRPr="003F2356">
        <w:rPr>
          <w:noProof/>
          <w:highlight w:val="yellow"/>
        </w:rPr>
        <w:drawing>
          <wp:inline distT="0" distB="0" distL="0" distR="0" wp14:anchorId="69EB37F5" wp14:editId="12E7A30F">
            <wp:extent cx="4627659" cy="2894274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138" b="33195"/>
                    <a:stretch/>
                  </pic:blipFill>
                  <pic:spPr bwMode="auto">
                    <a:xfrm>
                      <a:off x="0" y="0"/>
                      <a:ext cx="4627850" cy="289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356" w:rsidRDefault="003F2356" w:rsidP="00A722D9">
      <w:pPr>
        <w:pStyle w:val="ListParagraph"/>
        <w:numPr>
          <w:ilvl w:val="0"/>
          <w:numId w:val="3"/>
        </w:numPr>
      </w:pPr>
      <w:r>
        <w:t xml:space="preserve">Hit </w:t>
      </w:r>
      <w:r w:rsidR="00C64A35">
        <w:t xml:space="preserve">the start button or </w:t>
      </w:r>
      <w:r>
        <w:t>F5</w:t>
      </w:r>
    </w:p>
    <w:p w:rsidR="008F1F27" w:rsidRDefault="008F1F27" w:rsidP="008F1F27">
      <w:pPr>
        <w:pStyle w:val="Heading2"/>
      </w:pPr>
      <w:r>
        <w:lastRenderedPageBreak/>
        <w:t>Known Issues</w:t>
      </w:r>
    </w:p>
    <w:p w:rsidR="008F1F27" w:rsidRDefault="008F1F27" w:rsidP="008F1F27"/>
    <w:p w:rsidR="008F1F27" w:rsidRDefault="008F1F27" w:rsidP="008F1F27">
      <w:r>
        <w:t xml:space="preserve">Sometimes </w:t>
      </w:r>
      <w:proofErr w:type="spellStart"/>
      <w:r>
        <w:t>TimeoutException</w:t>
      </w:r>
      <w:proofErr w:type="spellEnd"/>
      <w:r>
        <w:t xml:space="preserve"> is thrown, especially when starting in Azure Simulator the first time.  In our experience, these exceptions go away if you just try again (perhaps the simulator starts faster the second time around).</w:t>
      </w:r>
    </w:p>
    <w:p w:rsidR="008F1F27" w:rsidRPr="00E576F5" w:rsidRDefault="008F1F27" w:rsidP="008F1F27"/>
    <w:sectPr w:rsidR="008F1F27" w:rsidRPr="00E5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275F2"/>
    <w:multiLevelType w:val="hybridMultilevel"/>
    <w:tmpl w:val="3A508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E23C8"/>
    <w:multiLevelType w:val="hybridMultilevel"/>
    <w:tmpl w:val="CB4EF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91241"/>
    <w:multiLevelType w:val="hybridMultilevel"/>
    <w:tmpl w:val="4C26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14"/>
    <w:rsid w:val="002E357C"/>
    <w:rsid w:val="003412BF"/>
    <w:rsid w:val="003F2356"/>
    <w:rsid w:val="003F6037"/>
    <w:rsid w:val="00747C36"/>
    <w:rsid w:val="00795795"/>
    <w:rsid w:val="007D4435"/>
    <w:rsid w:val="008F1F27"/>
    <w:rsid w:val="00A722D9"/>
    <w:rsid w:val="00C64A35"/>
    <w:rsid w:val="00D72414"/>
    <w:rsid w:val="00E576F5"/>
    <w:rsid w:val="00F2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3C38"/>
  <w15:chartTrackingRefBased/>
  <w15:docId w15:val="{CEA6B025-E669-4CC9-A132-3E6191FF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urckh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CBAF3D-34E3-4F13-AA22-3D14E0CB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55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Burckhardt</dc:creator>
  <cp:keywords/>
  <dc:description/>
  <cp:lastModifiedBy>Sebastian Burckhardt</cp:lastModifiedBy>
  <cp:revision>10</cp:revision>
  <dcterms:created xsi:type="dcterms:W3CDTF">2015-11-19T22:59:00Z</dcterms:created>
  <dcterms:modified xsi:type="dcterms:W3CDTF">2017-02-03T20:48:00Z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