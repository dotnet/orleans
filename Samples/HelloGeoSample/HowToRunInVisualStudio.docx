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56" w:rsidRPr="003F2356" w:rsidRDefault="003F2356" w:rsidP="00747C36">
      <w:pPr>
        <w:pStyle w:val="Heading1"/>
      </w:pPr>
      <w:r>
        <w:t>How to run this Sample in Visual Studio w/ Azure Simulator</w:t>
      </w:r>
    </w:p>
    <w:p w:rsidR="002E357C" w:rsidRDefault="002E357C" w:rsidP="003F2356">
      <w:pPr>
        <w:pStyle w:val="Heading2"/>
      </w:pPr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</w:p>
    <w:p w:rsidR="00F22F58" w:rsidRDefault="00DB56EB" w:rsidP="00E576F5">
      <w:pPr>
        <w:pStyle w:val="ListParagraph"/>
        <w:numPr>
          <w:ilvl w:val="0"/>
          <w:numId w:val="1"/>
        </w:numPr>
      </w:pPr>
      <w:r>
        <w:t>Open HelloGeoSample</w:t>
      </w:r>
      <w:r w:rsidR="00F22F58">
        <w:t>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 xml:space="preserve">If </w:t>
      </w:r>
      <w:r w:rsidR="00DB56EB">
        <w:t xml:space="preserve">the </w:t>
      </w:r>
      <w:r>
        <w:t xml:space="preserve">yellow bar at </w:t>
      </w:r>
      <w:r w:rsidR="00DB56EB">
        <w:t xml:space="preserve">the </w:t>
      </w:r>
      <w:r>
        <w:t xml:space="preserve">top says you are missing packages, you </w:t>
      </w:r>
      <w:proofErr w:type="gramStart"/>
      <w:r>
        <w:t>have to</w:t>
      </w:r>
      <w:proofErr w:type="gramEnd"/>
      <w:r>
        <w:t xml:space="preserve">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</w:t>
      </w:r>
      <w:r w:rsidR="00DB56EB">
        <w:t xml:space="preserve"> Developer Command Prompt for Visual Studio</w:t>
      </w:r>
      <w:r>
        <w:t xml:space="preserve">.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dialog, make</w:t>
      </w:r>
      <w:r w:rsidR="00E576F5">
        <w:t xml:space="preserve"> sure you ha</w:t>
      </w:r>
      <w:r w:rsidR="00DB56EB">
        <w:t>ve an entry on the left, under O</w:t>
      </w:r>
      <w:r w:rsidR="00E576F5">
        <w:t>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</w:t>
      </w:r>
      <w:proofErr w:type="gramStart"/>
      <w:r w:rsidR="00E576F5">
        <w:t>Settings ,</w:t>
      </w:r>
      <w:proofErr w:type="gramEnd"/>
      <w:r w:rsidR="00E576F5">
        <w:t xml:space="preserve">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</w:t>
      </w:r>
      <w:r w:rsidR="002565D3">
        <w:t>Samples</w:t>
      </w:r>
      <w:r w:rsidR="003F2356">
        <w:t>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(</w:t>
      </w:r>
      <w:proofErr w:type="spellStart"/>
      <w:r w:rsidR="003F2356">
        <w:t>rootfolder</w:t>
      </w:r>
      <w:proofErr w:type="spellEnd"/>
      <w:r w:rsidR="003F2356">
        <w:t>)/</w:t>
      </w:r>
      <w:r w:rsidR="002565D3">
        <w:t>Samples</w:t>
      </w:r>
      <w:r w:rsidR="003F2356">
        <w:t>/packages/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>Right-click Deployment1, choose “Properties”, then go to the “Web” settings and make sure to choose Express settings as shown below</w:t>
      </w:r>
      <w:bookmarkStart w:id="0" w:name="_GoBack"/>
      <w:bookmarkEnd w:id="0"/>
    </w:p>
    <w:p w:rsidR="00E576F5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3F2356" w:rsidRDefault="003F2356" w:rsidP="00E576F5"/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“Deployment1” 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3F2356" w:rsidP="003F235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4102873</wp:posOffset>
                </wp:positionH>
                <wp:positionV relativeFrom="paragraph">
                  <wp:posOffset>1505364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C28C" id="Oval 4" o:spid="_x0000_s1026" style="position:absolute;margin-left:323.05pt;margin-top:118.5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" filled="f" strokecolor="yellow" strokeweight="6pt">
                <v:stroke joinstyle="miter"/>
              </v:oval>
            </w:pict>
          </mc:Fallback>
        </mc:AlternateContent>
      </w:r>
      <w:r w:rsidRPr="003F2356">
        <w:rPr>
          <w:noProof/>
          <w:highlight w:val="yellow"/>
        </w:rPr>
        <w:drawing>
          <wp:inline distT="0" distB="0" distL="0" distR="0" wp14:anchorId="69EB37F5" wp14:editId="12E7A30F">
            <wp:extent cx="4627659" cy="28942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38" b="33195"/>
                    <a:stretch/>
                  </pic:blipFill>
                  <pic:spPr bwMode="auto">
                    <a:xfrm>
                      <a:off x="0" y="0"/>
                      <a:ext cx="4627850" cy="289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284CFB" w:rsidRDefault="00284CFB" w:rsidP="00284CFB">
      <w:pPr>
        <w:pStyle w:val="Heading2"/>
      </w:pPr>
      <w:r>
        <w:lastRenderedPageBreak/>
        <w:t>Known Issues</w:t>
      </w:r>
    </w:p>
    <w:p w:rsidR="00284CFB" w:rsidRDefault="00284CFB" w:rsidP="00284CFB"/>
    <w:p w:rsidR="00284CFB" w:rsidRPr="00E576F5" w:rsidRDefault="00284CFB" w:rsidP="00284CFB">
      <w:r>
        <w:t xml:space="preserve">Sometimes </w:t>
      </w:r>
      <w:proofErr w:type="spellStart"/>
      <w:r>
        <w:t>TimeoutException</w:t>
      </w:r>
      <w:proofErr w:type="spellEnd"/>
      <w:r>
        <w:t xml:space="preserve"> is thrown, especially when starting in Azure Simulator the first time.  In our experience, these exceptions go away if you just try again (perhaps the simulator starts faster the second time around).</w:t>
      </w:r>
    </w:p>
    <w:sectPr w:rsidR="00284CFB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565D3"/>
    <w:rsid w:val="00284CFB"/>
    <w:rsid w:val="002E357C"/>
    <w:rsid w:val="003412BF"/>
    <w:rsid w:val="003F2356"/>
    <w:rsid w:val="003F6037"/>
    <w:rsid w:val="00747C36"/>
    <w:rsid w:val="007D4435"/>
    <w:rsid w:val="00A722D9"/>
    <w:rsid w:val="00C64A35"/>
    <w:rsid w:val="00D72414"/>
    <w:rsid w:val="00DB56EB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A752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77FBC-DC4E-4E8D-B728-6409F52B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11</cp:revision>
  <dcterms:created xsi:type="dcterms:W3CDTF">2015-11-19T22:59:00Z</dcterms:created>
  <dcterms:modified xsi:type="dcterms:W3CDTF">2017-02-03T20:05:00Z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